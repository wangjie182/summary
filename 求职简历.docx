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0C72" w:rsidRPr="006D232D" w:rsidRDefault="00DB135F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noProof/>
          <w:color w:val="262626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margin-left:4.95pt;margin-top:-9.95pt;width:483pt;height:750.2pt;z-index:251658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<v:textbox>
              <w:txbxContent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760"/>
                    <w:gridCol w:w="2827"/>
                  </w:tblGrid>
                  <w:tr w:rsidR="00911862" w:rsidTr="00ED6D6D">
                    <w:trPr>
                      <w:trHeight w:val="3408"/>
                    </w:trPr>
                    <w:tc>
                      <w:tcPr>
                        <w:tcW w:w="6799" w:type="dxa"/>
                      </w:tcPr>
                      <w:p w:rsidR="00DF1022" w:rsidRPr="00A5541F" w:rsidRDefault="00DF1022" w:rsidP="006B66D9">
                        <w:pPr>
                          <w:jc w:val="left"/>
                          <w:rPr>
                            <w:rFonts w:ascii="微软雅黑" w:eastAsia="微软雅黑" w:hAnsi="微软雅黑" w:cs="Arial"/>
                            <w:b/>
                            <w:color w:val="1F3864"/>
                            <w:sz w:val="4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  <w:br w:type="page"/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b/>
                            <w:color w:val="1F3864"/>
                            <w:sz w:val="48"/>
                            <w:szCs w:val="28"/>
                          </w:rPr>
                          <w:t>王洁</w:t>
                        </w:r>
                      </w:p>
                      <w:p w:rsidR="00DF1022" w:rsidRPr="00916CE8" w:rsidRDefault="00DF1022" w:rsidP="006B66D9"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 xml:space="preserve">MOBILE 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 xml:space="preserve">: (+86) 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18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3-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9091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-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3287</w:t>
                        </w:r>
                      </w:p>
                      <w:p w:rsidR="00DF1022" w:rsidRPr="00916CE8" w:rsidRDefault="00DF1022" w:rsidP="006B66D9">
                        <w:pPr>
                          <w:widowControl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E-MAIL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hyperlink r:id="rId8" w:history="1"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 w:hint="eastAsia"/>
                              <w:sz w:val="24"/>
                              <w:szCs w:val="21"/>
                            </w:rPr>
                            <w:t>1820089619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  <w:szCs w:val="21"/>
                            </w:rPr>
                            <w:t>@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 w:hint="eastAsia"/>
                              <w:sz w:val="24"/>
                              <w:szCs w:val="21"/>
                            </w:rPr>
                            <w:t>qq</w:t>
                          </w:r>
                          <w:r w:rsidR="00911862" w:rsidRPr="004E2DF2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  <w:szCs w:val="21"/>
                            </w:rPr>
                            <w:t>.com</w:t>
                          </w:r>
                        </w:hyperlink>
                      </w:p>
                      <w:p w:rsidR="00DF1022" w:rsidRPr="00372C35" w:rsidRDefault="00DF1022" w:rsidP="00911862">
                        <w:pPr>
                          <w:widowControl/>
                          <w:jc w:val="left"/>
                          <w:rPr>
                            <w:rFonts w:ascii="Calibri" w:hAnsi="Calibri" w:cs="Arial"/>
                            <w:color w:val="1F3864"/>
                            <w:sz w:val="28"/>
                            <w:szCs w:val="21"/>
                          </w:rPr>
                        </w:pP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A</w:t>
                        </w:r>
                        <w:r w:rsidRPr="00916CE8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ddress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长沙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市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岳麓</w:t>
                        </w:r>
                        <w:r w:rsidRPr="00916CE8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区</w:t>
                        </w:r>
                        <w:r w:rsidR="00911862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东方红路1015号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ED6D6D" w:rsidRDefault="00282772" w:rsidP="00ED6D6D">
                        <w:pPr>
                          <w:widowControl/>
                          <w:jc w:val="right"/>
                          <w:rPr>
                            <w:rFonts w:ascii="微软雅黑" w:eastAsia="微软雅黑" w:hAnsi="微软雅黑"/>
                            <w:b/>
                            <w:color w:val="1F386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1F3864"/>
                          </w:rPr>
                          <w:drawing>
                            <wp:inline distT="0" distB="0" distL="0" distR="0">
                              <wp:extent cx="1090864" cy="1536068"/>
                              <wp:effectExtent l="19050" t="0" r="0" b="0"/>
                              <wp:docPr id="1" name="图片 1" descr="E:\通信专业资料   大四上\别的资料\蓝底寸照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E:\通信专业资料   大四上\别的资料\蓝底寸照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4709" cy="15414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1022" w:rsidRDefault="00DF1022" w:rsidP="00282772">
                        <w:pPr>
                          <w:widowControl/>
                          <w:spacing w:line="0" w:lineRule="atLeast"/>
                          <w:jc w:val="right"/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</w:pPr>
                        <w:r w:rsidRPr="00F57D60">
                          <w:rPr>
                            <w:rFonts w:ascii="微软雅黑" w:eastAsia="微软雅黑" w:hAnsi="微软雅黑"/>
                            <w:b/>
                            <w:color w:val="1F3864"/>
                            <w:sz w:val="24"/>
                          </w:rPr>
                          <w:t>求职目标：</w:t>
                        </w:r>
                        <w:r w:rsidR="00282772">
                          <w:rPr>
                            <w:rFonts w:ascii="微软雅黑" w:eastAsia="微软雅黑" w:hAnsi="微软雅黑" w:hint="eastAsia"/>
                            <w:b/>
                            <w:color w:val="1F3864"/>
                            <w:sz w:val="24"/>
                          </w:rPr>
                          <w:t>前端</w:t>
                        </w:r>
                        <w:r w:rsidR="00911862">
                          <w:rPr>
                            <w:rFonts w:ascii="微软雅黑" w:eastAsia="微软雅黑" w:hAnsi="微软雅黑" w:hint="eastAsia"/>
                            <w:b/>
                            <w:color w:val="1F3864"/>
                            <w:sz w:val="24"/>
                          </w:rPr>
                          <w:t>实习生</w:t>
                        </w:r>
                      </w:p>
                    </w:tc>
                  </w:tr>
                </w:tbl>
                <w:tbl>
                  <w:tblPr>
                    <w:tblW w:w="9498" w:type="dxa"/>
                    <w:tblInd w:w="-60" w:type="dxa"/>
                    <w:tblBorders>
                      <w:left w:val="single" w:sz="48" w:space="0" w:color="588707"/>
                    </w:tblBorders>
                    <w:shd w:val="clear" w:color="auto" w:fill="E7EEDC"/>
                    <w:tblLayout w:type="fixed"/>
                    <w:tblLook w:val="0000"/>
                  </w:tblPr>
                  <w:tblGrid>
                    <w:gridCol w:w="4367"/>
                    <w:gridCol w:w="5131"/>
                  </w:tblGrid>
                  <w:tr w:rsidR="00C927D1" w:rsidTr="00C927D1">
                    <w:trPr>
                      <w:trHeight w:val="573"/>
                    </w:trPr>
                    <w:tc>
                      <w:tcPr>
                        <w:tcW w:w="4367" w:type="dxa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346998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Cs w:val="22"/>
                          </w:rPr>
                        </w:pPr>
                        <w:r w:rsidRPr="00346998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个人信息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Personal Information</w:t>
                        </w:r>
                      </w:p>
                    </w:tc>
                    <w:tc>
                      <w:tcPr>
                        <w:tcW w:w="5131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5A75C5" w:rsidRDefault="003A15EF" w:rsidP="00910079">
                  <w:pPr>
                    <w:spacing w:line="360" w:lineRule="auto"/>
                  </w:pPr>
                  <w:r>
                    <w:t>民族：</w:t>
                  </w:r>
                  <w:r>
                    <w:rPr>
                      <w:rFonts w:hint="eastAsia"/>
                    </w:rPr>
                    <w:t>汉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籍贯</w:t>
                  </w:r>
                  <w:r>
                    <w:t>：</w:t>
                  </w:r>
                  <w:r w:rsidR="00911862">
                    <w:rPr>
                      <w:rFonts w:hint="eastAsia"/>
                    </w:rPr>
                    <w:t>湖南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性别</w:t>
                  </w:r>
                  <w:r>
                    <w:t>：</w:t>
                  </w:r>
                  <w:r>
                    <w:rPr>
                      <w:rFonts w:hint="eastAsia"/>
                    </w:rPr>
                    <w:t>女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年龄</w:t>
                  </w:r>
                  <w:r>
                    <w:t xml:space="preserve"> 22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85BD24"/>
                    </w:tblBorders>
                    <w:shd w:val="clear" w:color="auto" w:fill="EFF5E5"/>
                    <w:tblLayout w:type="fixed"/>
                    <w:tblLook w:val="0000"/>
                  </w:tblPr>
                  <w:tblGrid>
                    <w:gridCol w:w="4580"/>
                    <w:gridCol w:w="4918"/>
                  </w:tblGrid>
                  <w:tr w:rsidR="00C927D1" w:rsidTr="00C927D1">
                    <w:trPr>
                      <w:trHeight w:val="556"/>
                    </w:trPr>
                    <w:tc>
                      <w:tcPr>
                        <w:tcW w:w="4580" w:type="dxa"/>
                        <w:tcBorders>
                          <w:left w:val="single" w:sz="48" w:space="0" w:color="2E74B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346998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346998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教育经历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Education Background</w:t>
                        </w:r>
                      </w:p>
                    </w:tc>
                    <w:tc>
                      <w:tcPr>
                        <w:tcW w:w="491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3A15EF" w:rsidRPr="006D232D" w:rsidRDefault="003A15EF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2013.9至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今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湖南第一师范学院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通信工程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学科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专业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A3DA44"/>
                    </w:tblBorders>
                    <w:tblLayout w:type="fixed"/>
                    <w:tblLook w:val="0000"/>
                  </w:tblPr>
                  <w:tblGrid>
                    <w:gridCol w:w="4674"/>
                    <w:gridCol w:w="4824"/>
                  </w:tblGrid>
                  <w:tr w:rsidR="00C927D1" w:rsidTr="00C927D1">
                    <w:trPr>
                      <w:trHeight w:val="522"/>
                    </w:trPr>
                    <w:tc>
                      <w:tcPr>
                        <w:tcW w:w="4674" w:type="dxa"/>
                        <w:tcBorders>
                          <w:left w:val="single" w:sz="48" w:space="0" w:color="8EAADB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470C72" w:rsidRDefault="00C927D1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实践经历</w:t>
                        </w:r>
                      </w:p>
                      <w:p w:rsidR="00C927D1" w:rsidRDefault="00C927D1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roject Experience</w:t>
                        </w:r>
                      </w:p>
                    </w:tc>
                    <w:tc>
                      <w:tcPr>
                        <w:tcW w:w="4824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A30EDE" w:rsidRPr="00660E9E" w:rsidRDefault="00A30EDE" w:rsidP="00910079">
                  <w:pPr>
                    <w:spacing w:line="276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7</w:t>
                  </w: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.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10</w:t>
                  </w:r>
                  <w:r w:rsidRPr="00660E9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至</w:t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今</w:t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中兴华易</w:t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60E9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="0028277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实习生</w:t>
                  </w:r>
                </w:p>
                <w:p w:rsidR="00A30EDE" w:rsidRDefault="00282772" w:rsidP="0061595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基础语言html/css/js的学习和使用</w:t>
                  </w:r>
                </w:p>
                <w:p w:rsidR="00282772" w:rsidRDefault="00282772" w:rsidP="0061595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CAEF38"/>
                    </w:tblBorders>
                    <w:tblLayout w:type="fixed"/>
                    <w:tblLook w:val="0000"/>
                  </w:tblPr>
                  <w:tblGrid>
                    <w:gridCol w:w="4060"/>
                    <w:gridCol w:w="5438"/>
                  </w:tblGrid>
                  <w:tr w:rsidR="000551AF" w:rsidTr="000551AF">
                    <w:trPr>
                      <w:trHeight w:val="522"/>
                    </w:trPr>
                    <w:tc>
                      <w:tcPr>
                        <w:tcW w:w="4060" w:type="dxa"/>
                        <w:tcBorders>
                          <w:left w:val="single" w:sz="48" w:space="0" w:color="9CC2E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Pr="00470C72" w:rsidRDefault="000551AF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</w:t>
                        </w: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技能</w:t>
                        </w:r>
                      </w:p>
                      <w:p w:rsidR="000551AF" w:rsidRDefault="000551AF" w:rsidP="006B66D9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Personal</w:t>
                        </w: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 xml:space="preserve"> Skills</w:t>
                        </w:r>
                      </w:p>
                    </w:tc>
                    <w:tc>
                      <w:tcPr>
                        <w:tcW w:w="543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Default="000551AF">
                        <w:pPr>
                          <w:widowControl/>
                          <w:jc w:val="left"/>
                        </w:pPr>
                      </w:p>
                      <w:p w:rsidR="000551AF" w:rsidRDefault="000551AF" w:rsidP="006B66D9">
                        <w:pPr>
                          <w:snapToGrid w:val="0"/>
                        </w:pPr>
                      </w:p>
                    </w:tc>
                  </w:tr>
                </w:tbl>
                <w:p w:rsidR="00DF24F5" w:rsidRDefault="00DF24F5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英语技能：大学英语6级（CET-6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）</w:t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DC119B" w:rsidRPr="006D232D" w:rsidRDefault="00DC119B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语言技能：普通话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水平测试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（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二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甲）</w:t>
                  </w:r>
                  <w:r w:rsidR="00F019E1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            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通过</w:t>
                  </w:r>
                </w:p>
                <w:p w:rsidR="00DF24F5" w:rsidRPr="006D232D" w:rsidRDefault="00DF24F5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IT技能：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计算机等级考试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级（</w:t>
                  </w:r>
                  <w:r w:rsidR="0091186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C语言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）</w:t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6D232D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DF24F5" w:rsidRDefault="00282772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VS code、GitHub                                 </w:t>
                  </w:r>
                  <w:r w:rsidR="00DF24F5" w:rsidRPr="006D232D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熟练使用</w:t>
                  </w:r>
                </w:p>
                <w:p w:rsidR="00282772" w:rsidRPr="006D232D" w:rsidRDefault="00282772" w:rsidP="00D1520B">
                  <w:pPr>
                    <w:numPr>
                      <w:ilvl w:val="0"/>
                      <w:numId w:val="3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H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tml/css/js/jquery                               了解并会使用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FFD52E"/>
                    </w:tblBorders>
                    <w:tblLayout w:type="fixed"/>
                    <w:tblLook w:val="0000"/>
                  </w:tblPr>
                  <w:tblGrid>
                    <w:gridCol w:w="4273"/>
                    <w:gridCol w:w="5225"/>
                  </w:tblGrid>
                  <w:tr w:rsidR="000551AF" w:rsidTr="000551AF">
                    <w:trPr>
                      <w:trHeight w:val="522"/>
                    </w:trPr>
                    <w:tc>
                      <w:tcPr>
                        <w:tcW w:w="4273" w:type="dxa"/>
                        <w:tcBorders>
                          <w:left w:val="single" w:sz="48" w:space="0" w:color="BDD6EE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Pr="00470C72" w:rsidRDefault="000551AF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470C72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</w:t>
                        </w:r>
                        <w:r w:rsidR="00112E5D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兴趣</w:t>
                        </w:r>
                      </w:p>
                      <w:p w:rsidR="000551AF" w:rsidRDefault="000551AF" w:rsidP="00112E5D">
                        <w:pPr>
                          <w:snapToGrid w:val="0"/>
                        </w:pPr>
                        <w:r w:rsidRPr="00F57D60">
                          <w:rPr>
                            <w:rFonts w:ascii="Calibri" w:hAnsi="Calibri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F57D60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 xml:space="preserve">ersonal </w:t>
                        </w:r>
                        <w:r w:rsidR="00112E5D">
                          <w:rPr>
                            <w:rFonts w:ascii="Calibri" w:hAnsi="Calibri" w:cs="Arial" w:hint="eastAsia"/>
                            <w:color w:val="1F3864"/>
                            <w:sz w:val="22"/>
                            <w:szCs w:val="21"/>
                          </w:rPr>
                          <w:t>Intrests</w:t>
                        </w:r>
                      </w:p>
                    </w:tc>
                    <w:tc>
                      <w:tcPr>
                        <w:tcW w:w="5225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0551AF" w:rsidRDefault="000551AF">
                        <w:pPr>
                          <w:widowControl/>
                          <w:jc w:val="left"/>
                        </w:pPr>
                      </w:p>
                      <w:p w:rsidR="000551AF" w:rsidRDefault="000551AF" w:rsidP="006B66D9">
                        <w:pPr>
                          <w:snapToGrid w:val="0"/>
                        </w:pPr>
                      </w:p>
                    </w:tc>
                  </w:tr>
                </w:tbl>
                <w:p w:rsidR="003A15EF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音乐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喜欢的歌手有玛利亚凯丽，许嵩等</w:t>
                  </w:r>
                </w:p>
                <w:p w:rsid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电影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《守法公民》、《这个杀手不太冷》</w:t>
                  </w:r>
                </w:p>
                <w:p w:rsid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爬山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</w:t>
                  </w:r>
                  <w:r w:rsidR="00EB7C5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周末爬山</w:t>
                  </w:r>
                </w:p>
                <w:p w:rsidR="00112E5D" w:rsidRPr="00112E5D" w:rsidRDefault="00112E5D" w:rsidP="00112E5D">
                  <w:pPr>
                    <w:pStyle w:val="1"/>
                    <w:numPr>
                      <w:ilvl w:val="0"/>
                      <w:numId w:val="4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慢跑</w:t>
                  </w:r>
                  <w:r w:rsidR="00D328B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 xml:space="preserve">      晚上</w:t>
                  </w:r>
                  <w:r w:rsidR="005649C2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慢跑2km左右</w:t>
                  </w:r>
                </w:p>
              </w:txbxContent>
            </v:textbox>
          </v:shape>
        </w:pict>
      </w:r>
    </w:p>
    <w:sectPr w:rsidR="00470C72" w:rsidRPr="006D232D" w:rsidSect="00DF24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A75" w:rsidRDefault="00223A75">
      <w:r>
        <w:separator/>
      </w:r>
    </w:p>
  </w:endnote>
  <w:endnote w:type="continuationSeparator" w:id="1">
    <w:p w:rsidR="00223A75" w:rsidRDefault="0022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A75" w:rsidRDefault="00223A75">
      <w:r>
        <w:separator/>
      </w:r>
    </w:p>
  </w:footnote>
  <w:footnote w:type="continuationSeparator" w:id="1">
    <w:p w:rsidR="00223A75" w:rsidRDefault="00223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62" w:rsidRDefault="0091186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825"/>
    <w:rsid w:val="00022DBE"/>
    <w:rsid w:val="000551AF"/>
    <w:rsid w:val="000C40D3"/>
    <w:rsid w:val="000D4309"/>
    <w:rsid w:val="00112E5D"/>
    <w:rsid w:val="00155D42"/>
    <w:rsid w:val="00157972"/>
    <w:rsid w:val="001660D3"/>
    <w:rsid w:val="00172A27"/>
    <w:rsid w:val="00186D69"/>
    <w:rsid w:val="00206DF1"/>
    <w:rsid w:val="0021794D"/>
    <w:rsid w:val="00223A75"/>
    <w:rsid w:val="00223F55"/>
    <w:rsid w:val="00282772"/>
    <w:rsid w:val="002871DB"/>
    <w:rsid w:val="0029432B"/>
    <w:rsid w:val="00310392"/>
    <w:rsid w:val="00346998"/>
    <w:rsid w:val="00372C35"/>
    <w:rsid w:val="003A15EF"/>
    <w:rsid w:val="003A6206"/>
    <w:rsid w:val="003D0E90"/>
    <w:rsid w:val="003D1684"/>
    <w:rsid w:val="00416FDE"/>
    <w:rsid w:val="00431DFC"/>
    <w:rsid w:val="00470C72"/>
    <w:rsid w:val="00477A1E"/>
    <w:rsid w:val="00484DF6"/>
    <w:rsid w:val="00497767"/>
    <w:rsid w:val="004F06F2"/>
    <w:rsid w:val="00515720"/>
    <w:rsid w:val="00552A69"/>
    <w:rsid w:val="005649C2"/>
    <w:rsid w:val="005A75C5"/>
    <w:rsid w:val="005D3D4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17370"/>
    <w:rsid w:val="00825094"/>
    <w:rsid w:val="0086319B"/>
    <w:rsid w:val="00883915"/>
    <w:rsid w:val="008A568A"/>
    <w:rsid w:val="008D652E"/>
    <w:rsid w:val="008E28E3"/>
    <w:rsid w:val="00910079"/>
    <w:rsid w:val="00911862"/>
    <w:rsid w:val="00916CE8"/>
    <w:rsid w:val="00930BBA"/>
    <w:rsid w:val="00964F6C"/>
    <w:rsid w:val="00A30EDE"/>
    <w:rsid w:val="00A3729B"/>
    <w:rsid w:val="00A5541F"/>
    <w:rsid w:val="00B956C2"/>
    <w:rsid w:val="00C02317"/>
    <w:rsid w:val="00C354D6"/>
    <w:rsid w:val="00C521A8"/>
    <w:rsid w:val="00C73396"/>
    <w:rsid w:val="00C75877"/>
    <w:rsid w:val="00C927D1"/>
    <w:rsid w:val="00D1520B"/>
    <w:rsid w:val="00D328BE"/>
    <w:rsid w:val="00D359FD"/>
    <w:rsid w:val="00D40FB5"/>
    <w:rsid w:val="00D62179"/>
    <w:rsid w:val="00DA1FB0"/>
    <w:rsid w:val="00DB135F"/>
    <w:rsid w:val="00DC119B"/>
    <w:rsid w:val="00DF1022"/>
    <w:rsid w:val="00DF24F5"/>
    <w:rsid w:val="00E22EFC"/>
    <w:rsid w:val="00E24618"/>
    <w:rsid w:val="00E33EC7"/>
    <w:rsid w:val="00E50ED7"/>
    <w:rsid w:val="00E57C08"/>
    <w:rsid w:val="00E82E6C"/>
    <w:rsid w:val="00EB7C52"/>
    <w:rsid w:val="00ED6D6D"/>
    <w:rsid w:val="00ED7E63"/>
    <w:rsid w:val="00F019E1"/>
    <w:rsid w:val="00F33CA6"/>
    <w:rsid w:val="00F57D60"/>
    <w:rsid w:val="00FB1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92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10392"/>
    <w:pPr>
      <w:ind w:firstLineChars="200" w:firstLine="420"/>
    </w:pPr>
  </w:style>
  <w:style w:type="paragraph" w:styleId="a3">
    <w:name w:val="footer"/>
    <w:basedOn w:val="a"/>
    <w:rsid w:val="00310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10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911862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11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0089619@qq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20&#20221;&#31616;&#21382;&#27169;&#26495;&#65288;word&#29256;&#6528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10FC7-08EE-1F4F-A9E0-D6812BB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true</ScaleCrop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admin</cp:lastModifiedBy>
  <cp:revision>2</cp:revision>
  <cp:lastPrinted>2015-10-28T06:12:00Z</cp:lastPrinted>
  <dcterms:created xsi:type="dcterms:W3CDTF">2017-12-05T03:17:00Z</dcterms:created>
  <dcterms:modified xsi:type="dcterms:W3CDTF">2017-12-05T03:17:00Z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